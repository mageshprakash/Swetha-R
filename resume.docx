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39D9" w14:textId="77777777" w:rsidR="0073468B" w:rsidRDefault="0073468B">
      <w:pPr>
        <w:pStyle w:val="NormalWeb"/>
      </w:pPr>
      <w:proofErr w:type="spellStart"/>
      <w:r>
        <w:t>Swetha</w:t>
      </w:r>
      <w:proofErr w:type="spellEnd"/>
      <w:r>
        <w:t xml:space="preserve"> R Phone: 6379322578 Email: </w:t>
      </w:r>
      <w:hyperlink r:id="rId8" w:history="1">
        <w:r>
          <w:rPr>
            <w:rStyle w:val="Hyperlink"/>
          </w:rPr>
          <w:t>swethaabi808@gmail.com</w:t>
        </w:r>
      </w:hyperlink>
    </w:p>
    <w:p w14:paraId="2BC12D39" w14:textId="77777777" w:rsidR="0073468B" w:rsidRDefault="0073468B">
      <w:pPr>
        <w:pStyle w:val="NormalWeb"/>
      </w:pPr>
      <w:r>
        <w:t>Objective: Aspiring Python Developer with a background in computer applications and hands-on experience in Python development. Passionate about web development using Flask and Django. Proven teamwork and leadership skills demonstrated through sports achievements.</w:t>
      </w:r>
    </w:p>
    <w:p w14:paraId="2CF0B30F" w14:textId="77777777" w:rsidR="0073468B" w:rsidRDefault="0073468B">
      <w:pPr>
        <w:pStyle w:val="NormalWeb"/>
      </w:pPr>
      <w:r>
        <w:t>Work Experience: Python Developer</w:t>
      </w:r>
    </w:p>
    <w:p w14:paraId="291207A3" w14:textId="77777777" w:rsidR="0073468B" w:rsidRDefault="0073468B" w:rsidP="007346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Developed web applications using Flask and Django.</w:t>
      </w:r>
    </w:p>
    <w:p w14:paraId="33BBD31B" w14:textId="77777777" w:rsidR="0073468B" w:rsidRDefault="0073468B" w:rsidP="007346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Implemented backend logic and RESTful APIs.</w:t>
      </w:r>
    </w:p>
    <w:p w14:paraId="479E72F2" w14:textId="77777777" w:rsidR="0073468B" w:rsidRDefault="0073468B" w:rsidP="007346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Collaborated with teams to enhance user experience.</w:t>
      </w:r>
    </w:p>
    <w:p w14:paraId="24AC9A56" w14:textId="77777777" w:rsidR="0073468B" w:rsidRDefault="0073468B">
      <w:pPr>
        <w:pStyle w:val="NormalWeb"/>
      </w:pPr>
      <w:r>
        <w:t>Education: Bachelor of Computer Application (BCA)</w:t>
      </w:r>
    </w:p>
    <w:p w14:paraId="0CA9A8B7" w14:textId="77777777" w:rsidR="0073468B" w:rsidRDefault="0073468B">
      <w:pPr>
        <w:pStyle w:val="NormalWeb"/>
      </w:pPr>
      <w:r>
        <w:t>Skills:</w:t>
      </w:r>
    </w:p>
    <w:p w14:paraId="63BA354B" w14:textId="77777777" w:rsidR="0073468B" w:rsidRDefault="0073468B" w:rsidP="007346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Programming Languages: Python, Java, HTML</w:t>
      </w:r>
    </w:p>
    <w:p w14:paraId="799B5CA7" w14:textId="77777777" w:rsidR="0073468B" w:rsidRDefault="0073468B" w:rsidP="007346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Web Development: Flask, Django</w:t>
      </w:r>
    </w:p>
    <w:p w14:paraId="583E6DC6" w14:textId="77777777" w:rsidR="0073468B" w:rsidRDefault="0073468B">
      <w:pPr>
        <w:pStyle w:val="NormalWeb"/>
      </w:pPr>
      <w:r>
        <w:t>Certifications &amp; Achievements:</w:t>
      </w:r>
    </w:p>
    <w:p w14:paraId="6E062F8D" w14:textId="77777777" w:rsidR="0073468B" w:rsidRDefault="0073468B" w:rsidP="007346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Kho </w:t>
      </w:r>
      <w:proofErr w:type="spellStart"/>
      <w:r>
        <w:rPr>
          <w:rFonts w:eastAsia="Times New Roman"/>
        </w:rPr>
        <w:t>Kho</w:t>
      </w:r>
      <w:proofErr w:type="spellEnd"/>
      <w:r>
        <w:rPr>
          <w:rFonts w:eastAsia="Times New Roman"/>
        </w:rPr>
        <w:t xml:space="preserve"> Winner, State Level</w:t>
      </w:r>
    </w:p>
    <w:p w14:paraId="7E5B2044" w14:textId="77777777" w:rsidR="0073468B" w:rsidRDefault="0073468B">
      <w:pPr>
        <w:pStyle w:val="NormalWeb"/>
      </w:pPr>
      <w:r>
        <w:t>Languages Spoken:</w:t>
      </w:r>
    </w:p>
    <w:p w14:paraId="08F1CE10" w14:textId="77777777" w:rsidR="0073468B" w:rsidRDefault="0073468B" w:rsidP="007346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English</w:t>
      </w:r>
    </w:p>
    <w:p w14:paraId="3F7AEAF1" w14:textId="77777777" w:rsidR="0073468B" w:rsidRDefault="0073468B" w:rsidP="007346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Tamil</w:t>
      </w:r>
    </w:p>
    <w:p w14:paraId="6994030E" w14:textId="77777777" w:rsidR="0073468B" w:rsidRDefault="0073468B">
      <w:pPr>
        <w:pStyle w:val="NormalWeb"/>
      </w:pPr>
      <w:r>
        <w:t>References available upon request.</w:t>
      </w:r>
    </w:p>
    <w:p w14:paraId="35F29C03" w14:textId="6A529EF6" w:rsidR="008115E5" w:rsidRDefault="008115E5" w:rsidP="0073468B">
      <w:pPr>
        <w:pStyle w:val="Name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7E5A4" w14:textId="77777777" w:rsidR="0073468B" w:rsidRDefault="0073468B">
      <w:r>
        <w:separator/>
      </w:r>
    </w:p>
  </w:endnote>
  <w:endnote w:type="continuationSeparator" w:id="0">
    <w:p w14:paraId="7EA3575B" w14:textId="77777777" w:rsidR="0073468B" w:rsidRDefault="0073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C06C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55E38" w14:textId="77777777" w:rsidR="0073468B" w:rsidRDefault="0073468B">
      <w:r>
        <w:separator/>
      </w:r>
    </w:p>
  </w:footnote>
  <w:footnote w:type="continuationSeparator" w:id="0">
    <w:p w14:paraId="7848986E" w14:textId="77777777" w:rsidR="0073468B" w:rsidRDefault="0073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42A16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628529" wp14:editId="2A9B475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3C4F92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E26BA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0CBF75" wp14:editId="5E199F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19391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20CBF7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8119391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E43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6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A3D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71C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083993">
    <w:abstractNumId w:val="9"/>
  </w:num>
  <w:num w:numId="2" w16cid:durableId="352340417">
    <w:abstractNumId w:val="13"/>
  </w:num>
  <w:num w:numId="3" w16cid:durableId="1857890260">
    <w:abstractNumId w:val="10"/>
  </w:num>
  <w:num w:numId="4" w16cid:durableId="1310327322">
    <w:abstractNumId w:val="7"/>
  </w:num>
  <w:num w:numId="5" w16cid:durableId="1025793104">
    <w:abstractNumId w:val="6"/>
  </w:num>
  <w:num w:numId="6" w16cid:durableId="90664272">
    <w:abstractNumId w:val="5"/>
  </w:num>
  <w:num w:numId="7" w16cid:durableId="48723188">
    <w:abstractNumId w:val="4"/>
  </w:num>
  <w:num w:numId="8" w16cid:durableId="368457024">
    <w:abstractNumId w:val="8"/>
  </w:num>
  <w:num w:numId="9" w16cid:durableId="1540360045">
    <w:abstractNumId w:val="3"/>
  </w:num>
  <w:num w:numId="10" w16cid:durableId="1471705065">
    <w:abstractNumId w:val="2"/>
  </w:num>
  <w:num w:numId="11" w16cid:durableId="1790931441">
    <w:abstractNumId w:val="1"/>
  </w:num>
  <w:num w:numId="12" w16cid:durableId="465856873">
    <w:abstractNumId w:val="0"/>
  </w:num>
  <w:num w:numId="13" w16cid:durableId="1959755362">
    <w:abstractNumId w:val="15"/>
  </w:num>
  <w:num w:numId="14" w16cid:durableId="1352728763">
    <w:abstractNumId w:val="11"/>
  </w:num>
  <w:num w:numId="15" w16cid:durableId="920599912">
    <w:abstractNumId w:val="12"/>
  </w:num>
  <w:num w:numId="16" w16cid:durableId="2058122359">
    <w:abstractNumId w:val="16"/>
  </w:num>
  <w:num w:numId="17" w16cid:durableId="13246256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B"/>
    <w:rsid w:val="003A62C3"/>
    <w:rsid w:val="005A32AA"/>
    <w:rsid w:val="00691927"/>
    <w:rsid w:val="0073468B"/>
    <w:rsid w:val="008115E5"/>
    <w:rsid w:val="00B05124"/>
    <w:rsid w:val="00B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1470"/>
  <w15:chartTrackingRefBased/>
  <w15:docId w15:val="{0855E940-15CD-AC47-BDAA-184AEBCF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semiHidden/>
    <w:unhideWhenUsed/>
    <w:rsid w:val="007346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34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abi808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2779788-6D42-6947-BAE4-0B350E891A7D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BC31-05A1-4862-8BF6-6BE04D84EA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{52779788-6D42-6947-BAE4-0B350E891A7D}tf50002018.dotx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swethaabii123@gmail.com</dc:creator>
  <cp:keywords/>
  <dc:description/>
  <cp:lastModifiedBy>swethaabii123@gmail.com</cp:lastModifiedBy>
  <cp:revision>2</cp:revision>
  <dcterms:created xsi:type="dcterms:W3CDTF">2025-04-02T05:13:00Z</dcterms:created>
  <dcterms:modified xsi:type="dcterms:W3CDTF">2025-04-02T05:13:00Z</dcterms:modified>
</cp:coreProperties>
</file>